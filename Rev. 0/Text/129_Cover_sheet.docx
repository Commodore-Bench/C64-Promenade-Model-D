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1395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FC722A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158A481A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4FCCDA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E6598F4511E841E1908EFC57ADA3368B"/>
        </w:placeholder>
      </w:sdtPr>
      <w:sdtEndPr>
        <w:rPr>
          <w:sz w:val="48"/>
          <w:szCs w:val="48"/>
        </w:rPr>
      </w:sdtEndPr>
      <w:sdtContent>
        <w:p w14:paraId="216A996C" w14:textId="77777777" w:rsidR="00D20149" w:rsidRPr="00950B62" w:rsidRDefault="00D97B3A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Promenade Model D</w:t>
          </w:r>
        </w:p>
      </w:sdtContent>
    </w:sdt>
    <w:p w14:paraId="118C9396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D97B3A">
        <w:rPr>
          <w:sz w:val="36"/>
          <w:szCs w:val="36"/>
          <w:lang w:val="en-US"/>
        </w:rPr>
        <w:t>129</w:t>
      </w:r>
    </w:p>
    <w:p w14:paraId="5906A2AE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D97B3A">
        <w:rPr>
          <w:sz w:val="36"/>
          <w:szCs w:val="36"/>
          <w:lang w:val="en-US"/>
        </w:rPr>
        <w:t>0</w:t>
      </w:r>
    </w:p>
    <w:p w14:paraId="6E9BC819" w14:textId="28ED3F59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D97B3A">
        <w:rPr>
          <w:sz w:val="36"/>
          <w:szCs w:val="36"/>
          <w:lang w:val="en-US"/>
        </w:rPr>
        <w:t>20.07.2019</w:t>
      </w:r>
    </w:p>
    <w:p w14:paraId="30A403AA" w14:textId="77777777" w:rsidR="00373D3A" w:rsidRDefault="00373D3A" w:rsidP="00D20149">
      <w:pPr>
        <w:jc w:val="center"/>
        <w:rPr>
          <w:sz w:val="36"/>
          <w:szCs w:val="36"/>
          <w:lang w:val="en-US"/>
        </w:rPr>
      </w:pPr>
    </w:p>
    <w:p w14:paraId="4C8C3358" w14:textId="4DBB87B1" w:rsidR="00373D3A" w:rsidRPr="00950B62" w:rsidRDefault="00373D3A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517149" wp14:editId="669623EE">
            <wp:extent cx="5041392" cy="4904232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4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3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3A"/>
    <w:rsid w:val="00373D3A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D97B3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A491"/>
  <w15:chartTrackingRefBased/>
  <w15:docId w15:val="{6AAEF3B3-BBB0-4F6B-9B13-AF85CB4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98F4511E841E1908EFC57ADA336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8D0957-FB5B-42D6-BF31-D3E6189CD357}"/>
      </w:docPartPr>
      <w:docPartBody>
        <w:p w:rsidR="00C61A3D" w:rsidRDefault="00C61A3D">
          <w:pPr>
            <w:pStyle w:val="E6598F4511E841E1908EFC57ADA3368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D"/>
    <w:rsid w:val="00C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6598F4511E841E1908EFC57ADA3368B">
    <w:name w:val="E6598F4511E841E1908EFC57ADA33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1363E-7F69-4333-B6CF-D4FD1386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2019-07-20T10:25:00Z</dcterms:created>
  <dcterms:modified xsi:type="dcterms:W3CDTF">2020-12-08T09:31:00Z</dcterms:modified>
</cp:coreProperties>
</file>